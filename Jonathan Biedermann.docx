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D1B7" w14:textId="09817CC1" w:rsidR="00F9444C" w:rsidRDefault="006C7D2E">
      <w:pPr>
        <w:pStyle w:val="NoSpacing"/>
      </w:pPr>
      <w:r>
        <w:t>Jonathan Biedermann</w:t>
      </w:r>
    </w:p>
    <w:p w14:paraId="657705B0" w14:textId="16BAC52D" w:rsidR="00E614DD" w:rsidRDefault="006C7D2E">
      <w:pPr>
        <w:pStyle w:val="NoSpacing"/>
      </w:pPr>
      <w:r>
        <w:t>Barbara Hecker</w:t>
      </w:r>
    </w:p>
    <w:p w14:paraId="22221139" w14:textId="7674EF00" w:rsidR="00E614DD" w:rsidRDefault="006C7D2E">
      <w:pPr>
        <w:pStyle w:val="NoSpacing"/>
      </w:pPr>
      <w:r>
        <w:t>CS-330</w:t>
      </w:r>
    </w:p>
    <w:p w14:paraId="0FFB7AD9" w14:textId="3680F4F9" w:rsidR="00E614DD" w:rsidRDefault="006C7D2E">
      <w:pPr>
        <w:pStyle w:val="NoSpacing"/>
      </w:pPr>
      <w:r>
        <w:t>17 April 2022</w:t>
      </w:r>
    </w:p>
    <w:p w14:paraId="3126485B" w14:textId="70BC1824" w:rsidR="007203E3" w:rsidRDefault="007203E3" w:rsidP="001A57D9">
      <w:pPr>
        <w:pStyle w:val="NoSpacing"/>
        <w:jc w:val="center"/>
      </w:pPr>
      <w:r>
        <w:t>Module Seven: Project Reflection</w:t>
      </w:r>
    </w:p>
    <w:p w14:paraId="7AF7224D" w14:textId="734346C6" w:rsidR="001A57D9" w:rsidRDefault="001A57D9" w:rsidP="001A57D9">
      <w:pPr>
        <w:pStyle w:val="NoSpacing"/>
      </w:pPr>
      <w:r>
        <w:tab/>
      </w:r>
      <w:r w:rsidR="00215CE0">
        <w:t xml:space="preserve">When I first </w:t>
      </w:r>
      <w:r w:rsidR="00C030A0">
        <w:t xml:space="preserve">constructed the setting for </w:t>
      </w:r>
      <w:r w:rsidR="00215CE0">
        <w:t>my 2D scene, I was unsure what would be required in order to transform it into a 3D scene, complete with lighting and camera movement as well as applied texture.</w:t>
      </w:r>
      <w:r w:rsidR="00C030A0">
        <w:t xml:space="preserve"> However, </w:t>
      </w:r>
      <w:r w:rsidR="007D7DDD">
        <w:t>l</w:t>
      </w:r>
      <w:r w:rsidR="00C030A0">
        <w:t xml:space="preserve">ooking at the scene, one can see how simple 2D shapes could be used to construct the more complex </w:t>
      </w:r>
      <w:r w:rsidR="0090338B">
        <w:t>3D shapes</w:t>
      </w:r>
      <w:r w:rsidR="007D7DDD">
        <w:t>. Implementing movement controls along with camera help ensure the user can view the entirety of the 3-</w:t>
      </w:r>
      <w:r w:rsidR="00CE28E4">
        <w:t>D</w:t>
      </w:r>
      <w:r w:rsidR="007D7DDD">
        <w:t>imensional shapes. By utilizing the proper keys to move the camera on certain axes</w:t>
      </w:r>
      <w:r w:rsidR="00FC3D7D">
        <w:t>,</w:t>
      </w:r>
      <w:r w:rsidR="007D7DDD">
        <w:t xml:space="preserve"> the program ensures the user can use their other hand to operate the mouse to move the camera on the other axes. </w:t>
      </w:r>
      <w:r w:rsidR="00CE28E4">
        <w:t>The functions contained within the program are designed in a way so that they can be reused in a different program and produce similar results.</w:t>
      </w:r>
    </w:p>
    <w:p w14:paraId="3AB5B411" w14:textId="150D0CDA" w:rsidR="00CE28E4" w:rsidRDefault="00CE28E4" w:rsidP="001A57D9">
      <w:pPr>
        <w:pStyle w:val="NoSpacing"/>
      </w:pPr>
      <w:r>
        <w:tab/>
        <w:t xml:space="preserve">The shapes that are contained in my 2-Dimensional </w:t>
      </w:r>
      <w:r w:rsidR="00FF5183">
        <w:t xml:space="preserve">image are simple enough to be reconstructed as 3D geometric shapes in OpenGL using vertices and triangles. </w:t>
      </w:r>
      <w:r w:rsidR="00D646D1">
        <w:t xml:space="preserve">As I have had little to no experience using OpenGL, it took a lot </w:t>
      </w:r>
      <w:r w:rsidR="00572F86">
        <w:t xml:space="preserve">of </w:t>
      </w:r>
      <w:r w:rsidR="00D646D1">
        <w:t xml:space="preserve">trial and error to figure out how the vertices and coordinate system worked in cohesion to form triangles and then use these triangles to form, and then progress again and use these simple squares to make cubes. </w:t>
      </w:r>
      <w:r w:rsidR="00572F86">
        <w:t xml:space="preserve">After getting the correct shapes that I wanted, I needed to figure out how to get the color of those shapes to closely identify with the shapes in my image. I was unable to texture the images correctly so I </w:t>
      </w:r>
      <w:r w:rsidR="002C79E2">
        <w:t>n</w:t>
      </w:r>
      <w:r w:rsidR="00572F86">
        <w:t>eeded to use the color functions get as close as I could to match the objects in my image.</w:t>
      </w:r>
      <w:r w:rsidR="002C79E2">
        <w:t xml:space="preserve"> The objects that I chose to represent from image are a calculator and a notebook. I used a rectangular cube that is </w:t>
      </w:r>
      <w:r w:rsidR="002C79E2">
        <w:lastRenderedPageBreak/>
        <w:t xml:space="preserve">shorter on the z-axis to represent the notebook and a rectangular cube that is shorter on both the y-axis and the z-axis to represent the calculator. </w:t>
      </w:r>
    </w:p>
    <w:p w14:paraId="30B2D3C6" w14:textId="5B7E93D7" w:rsidR="002C79E2" w:rsidRDefault="002C79E2" w:rsidP="001A57D9">
      <w:pPr>
        <w:pStyle w:val="NoSpacing"/>
      </w:pPr>
      <w:r>
        <w:tab/>
      </w:r>
      <w:r w:rsidR="009420F6">
        <w:t xml:space="preserve">When creating functions to handle camera movements, the first choice might be to code them to the up, down, left, and right arrow keys accordingly. </w:t>
      </w:r>
    </w:p>
    <w:sectPr w:rsidR="002C79E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126C" w14:textId="77777777" w:rsidR="00497E52" w:rsidRDefault="00497E52">
      <w:pPr>
        <w:spacing w:line="240" w:lineRule="auto"/>
      </w:pPr>
      <w:r>
        <w:separator/>
      </w:r>
    </w:p>
  </w:endnote>
  <w:endnote w:type="continuationSeparator" w:id="0">
    <w:p w14:paraId="50B59523" w14:textId="77777777" w:rsidR="00497E52" w:rsidRDefault="0049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F4940" w14:textId="77777777" w:rsidR="00497E52" w:rsidRDefault="00497E52">
      <w:pPr>
        <w:spacing w:line="240" w:lineRule="auto"/>
      </w:pPr>
      <w:r>
        <w:separator/>
      </w:r>
    </w:p>
  </w:footnote>
  <w:footnote w:type="continuationSeparator" w:id="0">
    <w:p w14:paraId="6EF4EED0" w14:textId="77777777" w:rsidR="00497E52" w:rsidRDefault="0049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3F50" w14:textId="77777777" w:rsidR="00E614DD" w:rsidRDefault="00497E52">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D352" w14:textId="39597A98" w:rsidR="00E614DD" w:rsidRDefault="006C7D2E">
    <w:pPr>
      <w:pStyle w:val="Header"/>
    </w:pPr>
    <w:r>
      <w:t>Biedermann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12102015">
    <w:abstractNumId w:val="9"/>
  </w:num>
  <w:num w:numId="2" w16cid:durableId="983850623">
    <w:abstractNumId w:val="7"/>
  </w:num>
  <w:num w:numId="3" w16cid:durableId="988284464">
    <w:abstractNumId w:val="6"/>
  </w:num>
  <w:num w:numId="4" w16cid:durableId="930550261">
    <w:abstractNumId w:val="5"/>
  </w:num>
  <w:num w:numId="5" w16cid:durableId="672488321">
    <w:abstractNumId w:val="4"/>
  </w:num>
  <w:num w:numId="6" w16cid:durableId="1188518012">
    <w:abstractNumId w:val="8"/>
  </w:num>
  <w:num w:numId="7" w16cid:durableId="838275054">
    <w:abstractNumId w:val="3"/>
  </w:num>
  <w:num w:numId="8" w16cid:durableId="1302921848">
    <w:abstractNumId w:val="2"/>
  </w:num>
  <w:num w:numId="9" w16cid:durableId="1119908448">
    <w:abstractNumId w:val="1"/>
  </w:num>
  <w:num w:numId="10" w16cid:durableId="1022393518">
    <w:abstractNumId w:val="0"/>
  </w:num>
  <w:num w:numId="11" w16cid:durableId="820731301">
    <w:abstractNumId w:val="12"/>
  </w:num>
  <w:num w:numId="12" w16cid:durableId="1840581909">
    <w:abstractNumId w:val="17"/>
  </w:num>
  <w:num w:numId="13" w16cid:durableId="41291050">
    <w:abstractNumId w:val="18"/>
  </w:num>
  <w:num w:numId="14" w16cid:durableId="575945664">
    <w:abstractNumId w:val="14"/>
  </w:num>
  <w:num w:numId="15" w16cid:durableId="1883592971">
    <w:abstractNumId w:val="20"/>
  </w:num>
  <w:num w:numId="16" w16cid:durableId="1054357046">
    <w:abstractNumId w:val="16"/>
  </w:num>
  <w:num w:numId="17" w16cid:durableId="448857374">
    <w:abstractNumId w:val="11"/>
  </w:num>
  <w:num w:numId="18" w16cid:durableId="2047634090">
    <w:abstractNumId w:val="10"/>
  </w:num>
  <w:num w:numId="19" w16cid:durableId="168445462">
    <w:abstractNumId w:val="15"/>
  </w:num>
  <w:num w:numId="20" w16cid:durableId="61831451">
    <w:abstractNumId w:val="21"/>
  </w:num>
  <w:num w:numId="21" w16cid:durableId="1512573939">
    <w:abstractNumId w:val="13"/>
  </w:num>
  <w:num w:numId="22" w16cid:durableId="12440263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2E"/>
    <w:rsid w:val="00040CBB"/>
    <w:rsid w:val="000B78C8"/>
    <w:rsid w:val="001463B2"/>
    <w:rsid w:val="001A57D9"/>
    <w:rsid w:val="001F62C0"/>
    <w:rsid w:val="00215CE0"/>
    <w:rsid w:val="00245E02"/>
    <w:rsid w:val="002C79E2"/>
    <w:rsid w:val="00353B66"/>
    <w:rsid w:val="00497E52"/>
    <w:rsid w:val="004A2675"/>
    <w:rsid w:val="004F7139"/>
    <w:rsid w:val="00572F86"/>
    <w:rsid w:val="00691EC1"/>
    <w:rsid w:val="006C7D2E"/>
    <w:rsid w:val="007203E3"/>
    <w:rsid w:val="007C53FB"/>
    <w:rsid w:val="007D7DDD"/>
    <w:rsid w:val="008B7D18"/>
    <w:rsid w:val="008F1F97"/>
    <w:rsid w:val="008F4052"/>
    <w:rsid w:val="0090338B"/>
    <w:rsid w:val="009420F6"/>
    <w:rsid w:val="009D4EB3"/>
    <w:rsid w:val="00B13D1B"/>
    <w:rsid w:val="00B818DF"/>
    <w:rsid w:val="00C030A0"/>
    <w:rsid w:val="00CE28E4"/>
    <w:rsid w:val="00D52117"/>
    <w:rsid w:val="00D646D1"/>
    <w:rsid w:val="00DB0D39"/>
    <w:rsid w:val="00E14005"/>
    <w:rsid w:val="00E614DD"/>
    <w:rsid w:val="00F9444C"/>
    <w:rsid w:val="00FC3D7D"/>
    <w:rsid w:val="00FF5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D4738"/>
  <w15:chartTrackingRefBased/>
  <w15:docId w15:val="{DD8A0BA1-B841-48F7-89DC-A14286A2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n\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405</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Biedermann`</dc:creator>
  <cp:keywords/>
  <dc:description/>
  <cp:lastModifiedBy>Jonathan Biedermann`</cp:lastModifiedBy>
  <cp:revision>2</cp:revision>
  <dcterms:created xsi:type="dcterms:W3CDTF">2022-04-20T14:45:00Z</dcterms:created>
  <dcterms:modified xsi:type="dcterms:W3CDTF">2022-04-20T21:30:00Z</dcterms:modified>
  <cp:version/>
</cp:coreProperties>
</file>